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Your Name"/>
        <w:tag w:val="Your Name"/>
        <w:id w:val="-1786799709"/>
        <w:placeholder>
          <w:docPart w:val="2968D8F7DC6D432F838F1DEBE0DC9E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03D25" w:rsidRDefault="00F10657">
          <w:pPr>
            <w:pStyle w:val="Address"/>
          </w:pPr>
          <w:r>
            <w:rPr>
              <w:lang w:val="en-AU"/>
            </w:rPr>
            <w:t>Steve McCarthy</w:t>
          </w:r>
        </w:p>
      </w:sdtContent>
    </w:sdt>
    <w:p w:rsidR="00D03D25" w:rsidRDefault="00D03D25">
      <w:pPr>
        <w:pStyle w:val="Address"/>
      </w:pPr>
    </w:p>
    <w:p w:rsidR="00D03D25" w:rsidRDefault="00F10657">
      <w:pPr>
        <w:pStyle w:val="Address"/>
      </w:pPr>
      <w:r>
        <w:t>62 Matheson Rd</w:t>
      </w:r>
    </w:p>
    <w:p w:rsidR="00D03D25" w:rsidRDefault="00F10657">
      <w:pPr>
        <w:pStyle w:val="Address"/>
      </w:pPr>
      <w:r>
        <w:t>Ascot WA 6104</w:t>
      </w:r>
    </w:p>
    <w:sdt>
      <w:sdtPr>
        <w:alias w:val="Date"/>
        <w:tag w:val="Date"/>
        <w:id w:val="-1797359151"/>
        <w:placeholder>
          <w:docPart w:val="6A035517D6AA4941845C33AD00E20B7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3-04-2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D03D25" w:rsidRDefault="00F10657">
          <w:pPr>
            <w:pStyle w:val="Date"/>
          </w:pPr>
          <w:r>
            <w:t>April 26, 2013</w:t>
          </w:r>
        </w:p>
      </w:sdtContent>
    </w:sdt>
    <w:p w:rsidR="00D03D25" w:rsidRDefault="00D03D25" w:rsidP="00F10657">
      <w:pPr>
        <w:pStyle w:val="Address"/>
      </w:pPr>
    </w:p>
    <w:p w:rsidR="00F10657" w:rsidRDefault="00F10657" w:rsidP="00F10657">
      <w:pPr>
        <w:pStyle w:val="Salutation"/>
      </w:pPr>
      <w:r>
        <w:t>To whom it may concern,</w:t>
      </w:r>
    </w:p>
    <w:p w:rsidR="00D03D25" w:rsidRDefault="00F10657" w:rsidP="00F10657">
      <w:pPr>
        <w:pStyle w:val="Salutation"/>
      </w:pPr>
      <w:r>
        <w:t xml:space="preserve"> I am writing to enquire of the casual first aid trainer and assessors position for Perth.</w:t>
      </w:r>
    </w:p>
    <w:p w:rsidR="00367CBA" w:rsidRDefault="00367CBA">
      <w:r>
        <w:t>I believe</w:t>
      </w:r>
      <w:r w:rsidR="00F10657">
        <w:t xml:space="preserve"> this would be an excellent opportunity to expand on my current experience and training whilst providing a very valuable service to others. </w:t>
      </w:r>
    </w:p>
    <w:p w:rsidR="00D03D25" w:rsidRDefault="00F10657">
      <w:r>
        <w:t xml:space="preserve">As an Aviation Rescue Fire Fighter I have been fully and continually trained in </w:t>
      </w:r>
      <w:r w:rsidR="00367CBA">
        <w:t>advanced</w:t>
      </w:r>
      <w:r>
        <w:t xml:space="preserve"> first aid techniques which are utilised in my day to day.</w:t>
      </w:r>
      <w:r w:rsidR="00367CBA">
        <w:t xml:space="preserve"> This includes manning a Domestic response vehicle which is on call for response throughout Perth Airport and its surrounding areas. Whilst manning this vehicle I have been to numerous first aid incidents and motor vehicle accidents form minor cuts and bruises to major life threatening events.</w:t>
      </w:r>
    </w:p>
    <w:p w:rsidR="00F10657" w:rsidRDefault="00F10657"/>
    <w:p w:rsidR="00F10657" w:rsidRDefault="00F10657">
      <w:r>
        <w:t>I work a very accommodating shift roster of 2 ten hour days</w:t>
      </w:r>
      <w:r w:rsidR="00617A13">
        <w:t>,</w:t>
      </w:r>
      <w:r>
        <w:t xml:space="preserve"> 2 fourteen hour nights and 4 days off</w:t>
      </w:r>
      <w:r w:rsidR="00617A13">
        <w:t xml:space="preserve"> which would </w:t>
      </w:r>
      <w:r w:rsidR="00367CBA">
        <w:t>allow me</w:t>
      </w:r>
      <w:r w:rsidR="00617A13">
        <w:t xml:space="preserve"> the opportunity to work a casual position in my time off. I also live in the Belmont area which is quite close to your current training centre. </w:t>
      </w:r>
    </w:p>
    <w:p w:rsidR="00617A13" w:rsidRDefault="00617A13">
      <w:r>
        <w:t>My previous employment history prior to becoming an Aviation Fire Fighter was as an electrician in various industries. Although I do not possess Low voltage Rescue certification I would be eager to obtain it ASAP.</w:t>
      </w:r>
    </w:p>
    <w:p w:rsidR="00D03D25" w:rsidRDefault="005C2BD8">
      <w:pPr>
        <w:pStyle w:val="Closing"/>
      </w:pPr>
      <w:r>
        <w:t>Sincerely,</w:t>
      </w:r>
    </w:p>
    <w:sdt>
      <w:sdtPr>
        <w:alias w:val="Your Name"/>
        <w:tag w:val="Your Name"/>
        <w:id w:val="-409692515"/>
        <w:placeholder>
          <w:docPart w:val="2968D8F7DC6D432F838F1DEBE0DC9E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03D25" w:rsidRDefault="00F10657">
          <w:pPr>
            <w:pStyle w:val="Signature"/>
          </w:pPr>
          <w:r>
            <w:rPr>
              <w:lang w:val="en-AU"/>
            </w:rPr>
            <w:t>Steve McCarthy</w:t>
          </w:r>
        </w:p>
      </w:sdtContent>
    </w:sdt>
    <w:p w:rsidR="00D03D25" w:rsidRDefault="00D03D25">
      <w:pPr>
        <w:pStyle w:val="Signature"/>
      </w:pPr>
      <w:bookmarkStart w:id="0" w:name="_GoBack"/>
      <w:bookmarkEnd w:id="0"/>
    </w:p>
    <w:sectPr w:rsidR="00D03D25">
      <w:headerReference w:type="default" r:id="rId9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BD8" w:rsidRDefault="005C2BD8">
      <w:pPr>
        <w:spacing w:after="0" w:line="240" w:lineRule="auto"/>
      </w:pPr>
      <w:r>
        <w:separator/>
      </w:r>
    </w:p>
  </w:endnote>
  <w:endnote w:type="continuationSeparator" w:id="0">
    <w:p w:rsidR="005C2BD8" w:rsidRDefault="005C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BD8" w:rsidRDefault="005C2BD8">
      <w:pPr>
        <w:spacing w:after="0" w:line="240" w:lineRule="auto"/>
      </w:pPr>
      <w:r>
        <w:separator/>
      </w:r>
    </w:p>
  </w:footnote>
  <w:footnote w:type="continuationSeparator" w:id="0">
    <w:p w:rsidR="005C2BD8" w:rsidRDefault="005C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Recipient Name"/>
      <w:tag w:val=""/>
      <w:id w:val="-227692246"/>
      <w:placeholder>
        <w:docPart w:val="139CE10D8B2F4C9892C8C662489A797B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:rsidR="00D03D25" w:rsidRDefault="005C2BD8">
        <w:pPr>
          <w:pStyle w:val="Header"/>
        </w:pPr>
        <w:r>
          <w:t>[Recipient Name]</w:t>
        </w:r>
      </w:p>
    </w:sdtContent>
  </w:sdt>
  <w:sdt>
    <w:sdtPr>
      <w:alias w:val="Date"/>
      <w:tag w:val="Date"/>
      <w:id w:val="-447781685"/>
      <w:placeholder>
        <w:docPart w:val="E8501A9FA6334681B4B8DC22E295B20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3-04-26T00:00:00Z">
        <w:dateFormat w:val="MMMM d, yyyy"/>
        <w:lid w:val="en-US"/>
        <w:storeMappedDataAs w:val="dateTime"/>
        <w:calendar w:val="gregorian"/>
      </w:date>
    </w:sdtPr>
    <w:sdtEndPr/>
    <w:sdtContent>
      <w:p w:rsidR="00D03D25" w:rsidRDefault="00F10657">
        <w:pPr>
          <w:pStyle w:val="Header"/>
        </w:pPr>
        <w:r>
          <w:t>April 26, 2013</w:t>
        </w:r>
      </w:p>
    </w:sdtContent>
  </w:sdt>
  <w:p w:rsidR="00D03D25" w:rsidRDefault="005C2BD8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57"/>
    <w:rsid w:val="00367CBA"/>
    <w:rsid w:val="005C2BD8"/>
    <w:rsid w:val="00617A13"/>
    <w:rsid w:val="00D03D25"/>
    <w:rsid w:val="00F1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Subtitle" w:uiPriority="11" w:qFormat="1"/>
    <w:lsdException w:name="Salutation" w:uiPriority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pacing w:val="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pPr>
      <w:spacing w:after="0"/>
    </w:pPr>
  </w:style>
  <w:style w:type="paragraph" w:styleId="Closing">
    <w:name w:val="Closing"/>
    <w:basedOn w:val="Normal"/>
    <w:next w:val="Signature"/>
    <w:qFormat/>
    <w:pPr>
      <w:keepNext/>
      <w:spacing w:after="1000" w:line="240" w:lineRule="auto"/>
    </w:pPr>
  </w:style>
  <w:style w:type="paragraph" w:styleId="Signature">
    <w:name w:val="Signature"/>
    <w:basedOn w:val="Normal"/>
    <w:qFormat/>
    <w:pPr>
      <w:keepNext/>
      <w:contextualSpacing/>
    </w:pPr>
  </w:style>
  <w:style w:type="paragraph" w:styleId="Date">
    <w:name w:val="Date"/>
    <w:basedOn w:val="Normal"/>
    <w:next w:val="Normal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qFormat/>
    <w:pPr>
      <w:spacing w:before="400" w:after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57"/>
    <w:rPr>
      <w:rFonts w:ascii="Tahoma" w:hAnsi="Tahoma" w:cs="Tahoma"/>
      <w:spacing w:val="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Subtitle" w:uiPriority="11" w:qFormat="1"/>
    <w:lsdException w:name="Salutation" w:uiPriority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pacing w:val="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pPr>
      <w:spacing w:after="0"/>
    </w:pPr>
  </w:style>
  <w:style w:type="paragraph" w:styleId="Closing">
    <w:name w:val="Closing"/>
    <w:basedOn w:val="Normal"/>
    <w:next w:val="Signature"/>
    <w:qFormat/>
    <w:pPr>
      <w:keepNext/>
      <w:spacing w:after="1000" w:line="240" w:lineRule="auto"/>
    </w:pPr>
  </w:style>
  <w:style w:type="paragraph" w:styleId="Signature">
    <w:name w:val="Signature"/>
    <w:basedOn w:val="Normal"/>
    <w:qFormat/>
    <w:pPr>
      <w:keepNext/>
      <w:contextualSpacing/>
    </w:pPr>
  </w:style>
  <w:style w:type="paragraph" w:styleId="Date">
    <w:name w:val="Date"/>
    <w:basedOn w:val="Normal"/>
    <w:next w:val="Normal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qFormat/>
    <w:pPr>
      <w:spacing w:before="400" w:after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57"/>
    <w:rPr>
      <w:rFonts w:ascii="Tahoma" w:hAnsi="Tahoma" w:cs="Tahoma"/>
      <w:spacing w:val="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wnloads\TS1034649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68D8F7DC6D432F838F1DEBE0DC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E95CA-9403-4DD2-9209-1A99B8749E25}"/>
      </w:docPartPr>
      <w:docPartBody>
        <w:p w:rsidR="00000000" w:rsidRDefault="00653930">
          <w:pPr>
            <w:pStyle w:val="2968D8F7DC6D432F838F1DEBE0DC9EF7"/>
          </w:pPr>
          <w:r>
            <w:t>[Your Name]</w:t>
          </w:r>
        </w:p>
      </w:docPartBody>
    </w:docPart>
    <w:docPart>
      <w:docPartPr>
        <w:name w:val="E8501A9FA6334681B4B8DC22E295B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8AC7-DCD3-4686-B9A2-36578FA0AB02}"/>
      </w:docPartPr>
      <w:docPartBody>
        <w:p w:rsidR="00000000" w:rsidRDefault="00653930">
          <w:pPr>
            <w:pStyle w:val="E8501A9FA6334681B4B8DC22E295B20F"/>
          </w:pPr>
          <w:r>
            <w:t>[City, ST ZIP Code]</w:t>
          </w:r>
        </w:p>
      </w:docPartBody>
    </w:docPart>
    <w:docPart>
      <w:docPartPr>
        <w:name w:val="6A035517D6AA4941845C33AD00E20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B4FBC-A4EC-445E-88BF-F807CAC90B31}"/>
      </w:docPartPr>
      <w:docPartBody>
        <w:p w:rsidR="00000000" w:rsidRDefault="00653930">
          <w:pPr>
            <w:pStyle w:val="6A035517D6AA4941845C33AD00E20B72"/>
          </w:pPr>
          <w:r>
            <w:t>[Date]</w:t>
          </w:r>
        </w:p>
      </w:docPartBody>
    </w:docPart>
    <w:docPart>
      <w:docPartPr>
        <w:name w:val="139CE10D8B2F4C9892C8C662489A7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086A1-7199-42BA-A53D-53DE684B2F8F}"/>
      </w:docPartPr>
      <w:docPartBody>
        <w:p w:rsidR="00000000" w:rsidRDefault="00653930">
          <w:pPr>
            <w:pStyle w:val="139CE10D8B2F4C9892C8C662489A797B"/>
          </w:pPr>
          <w: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30"/>
    <w:rsid w:val="0065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8D8F7DC6D432F838F1DEBE0DC9EF7">
    <w:name w:val="2968D8F7DC6D432F838F1DEBE0DC9EF7"/>
  </w:style>
  <w:style w:type="paragraph" w:customStyle="1" w:styleId="574798BC5C0E44DE8D1AD7751866E9F6">
    <w:name w:val="574798BC5C0E44DE8D1AD7751866E9F6"/>
  </w:style>
  <w:style w:type="paragraph" w:customStyle="1" w:styleId="5BD6CF07AC4F44538D027C5755025A6F">
    <w:name w:val="5BD6CF07AC4F44538D027C5755025A6F"/>
  </w:style>
  <w:style w:type="paragraph" w:customStyle="1" w:styleId="E8501A9FA6334681B4B8DC22E295B20F">
    <w:name w:val="E8501A9FA6334681B4B8DC22E295B20F"/>
  </w:style>
  <w:style w:type="paragraph" w:customStyle="1" w:styleId="6A035517D6AA4941845C33AD00E20B72">
    <w:name w:val="6A035517D6AA4941845C33AD00E20B72"/>
  </w:style>
  <w:style w:type="paragraph" w:customStyle="1" w:styleId="E9128F9309144BB59D0FFAEE2826EDD6">
    <w:name w:val="E9128F9309144BB59D0FFAEE2826EDD6"/>
  </w:style>
  <w:style w:type="paragraph" w:customStyle="1" w:styleId="139CE10D8B2F4C9892C8C662489A797B">
    <w:name w:val="139CE10D8B2F4C9892C8C662489A797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CD57B547E1B44A6A604CF614796FD6B">
    <w:name w:val="9CD57B547E1B44A6A604CF614796FD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8D8F7DC6D432F838F1DEBE0DC9EF7">
    <w:name w:val="2968D8F7DC6D432F838F1DEBE0DC9EF7"/>
  </w:style>
  <w:style w:type="paragraph" w:customStyle="1" w:styleId="574798BC5C0E44DE8D1AD7751866E9F6">
    <w:name w:val="574798BC5C0E44DE8D1AD7751866E9F6"/>
  </w:style>
  <w:style w:type="paragraph" w:customStyle="1" w:styleId="5BD6CF07AC4F44538D027C5755025A6F">
    <w:name w:val="5BD6CF07AC4F44538D027C5755025A6F"/>
  </w:style>
  <w:style w:type="paragraph" w:customStyle="1" w:styleId="E8501A9FA6334681B4B8DC22E295B20F">
    <w:name w:val="E8501A9FA6334681B4B8DC22E295B20F"/>
  </w:style>
  <w:style w:type="paragraph" w:customStyle="1" w:styleId="6A035517D6AA4941845C33AD00E20B72">
    <w:name w:val="6A035517D6AA4941845C33AD00E20B72"/>
  </w:style>
  <w:style w:type="paragraph" w:customStyle="1" w:styleId="E9128F9309144BB59D0FFAEE2826EDD6">
    <w:name w:val="E9128F9309144BB59D0FFAEE2826EDD6"/>
  </w:style>
  <w:style w:type="paragraph" w:customStyle="1" w:styleId="139CE10D8B2F4C9892C8C662489A797B">
    <w:name w:val="139CE10D8B2F4C9892C8C662489A797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CD57B547E1B44A6A604CF614796FD6B">
    <w:name w:val="9CD57B547E1B44A6A604CF614796F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2013-04-26T00:00:00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BE1C320-6C2A-46CB-960A-7A03BDDB47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TS103464914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2013-04-26T06:27:00Z</dcterms:created>
  <dcterms:modified xsi:type="dcterms:W3CDTF">2013-04-26T07:40:00Z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TC034649149991</vt:lpwstr>
  </property>
</Properties>
</file>