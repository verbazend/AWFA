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0BB40D" w14:textId="77777777" w:rsidR="008C503B" w:rsidRDefault="00411171">
      <w:pPr>
        <w:pStyle w:val="Heading1"/>
      </w:pPr>
      <w:r>
        <w:t>CBD 428</w:t>
      </w:r>
      <w:bookmarkStart w:id="0" w:name="_GoBack"/>
      <w:bookmarkEnd w:id="0"/>
    </w:p>
    <w:sdt>
      <w:sdtPr>
        <w:id w:val="9459735"/>
        <w:placeholder>
          <w:docPart w:val="F11D9CC393A39145A69C8735E41E608F"/>
        </w:placeholder>
      </w:sdtPr>
      <w:sdtEndPr/>
      <w:sdtContent>
        <w:p w14:paraId="36072AB8" w14:textId="77777777" w:rsidR="008C503B" w:rsidRDefault="009F5000">
          <w:pPr>
            <w:pStyle w:val="BodyText"/>
          </w:pPr>
          <w:r>
            <w:t>My passion is within Training and Assessing of students covering all aspects of First Aid and Oxygen use.</w:t>
          </w:r>
        </w:p>
      </w:sdtContent>
    </w:sdt>
    <w:p w14:paraId="4BFEA012" w14:textId="77777777" w:rsidR="008C503B" w:rsidRDefault="00BE4B14">
      <w:pPr>
        <w:pStyle w:val="Heading1"/>
      </w:pPr>
      <w:r>
        <w:t>Experience</w:t>
      </w:r>
    </w:p>
    <w:sdt>
      <w:sdtPr>
        <w:rPr>
          <w:rFonts w:asciiTheme="minorHAnsi" w:eastAsiaTheme="minorEastAsia" w:hAnsiTheme="minorHAnsi" w:cstheme="minorBidi"/>
          <w:b w:val="0"/>
          <w:bCs w:val="0"/>
          <w:color w:val="auto"/>
          <w:szCs w:val="22"/>
        </w:rPr>
        <w:id w:val="9459739"/>
        <w:placeholder>
          <w:docPart w:val="9A6CEDC89FD1AE4698C1B0D34CC79D52"/>
        </w:placeholder>
      </w:sdtPr>
      <w:sdtEndPr/>
      <w:sdtContent>
        <w:p w14:paraId="024FBA78" w14:textId="77777777" w:rsidR="009F5000" w:rsidRDefault="009F5000" w:rsidP="009F5000">
          <w:pPr>
            <w:pStyle w:val="Heading2"/>
            <w:numPr>
              <w:ilvl w:val="0"/>
              <w:numId w:val="11"/>
            </w:numPr>
          </w:pPr>
          <w:r>
            <w:t>Currently Self employed as Convenient First Aid Training.</w:t>
          </w:r>
        </w:p>
        <w:p w14:paraId="47B13E99" w14:textId="77777777" w:rsidR="009F5000" w:rsidRDefault="009F5000" w:rsidP="009F5000">
          <w:pPr>
            <w:pStyle w:val="BodyText"/>
            <w:ind w:left="360"/>
          </w:pPr>
          <w:r>
            <w:t>I am a sub contractor to a couple of training agencies, one being Royal Life Saving Society and Training Aid Australia. I currently teach Apply Advance First Aid, Senior First Aid, Advance Resuscitation and any basic first aid courses including all up dates to the above courses.</w:t>
          </w:r>
        </w:p>
        <w:p w14:paraId="75BB457A" w14:textId="77777777" w:rsidR="009F5000" w:rsidRDefault="009F5000" w:rsidP="009F5000">
          <w:pPr>
            <w:pStyle w:val="BodyText"/>
            <w:numPr>
              <w:ilvl w:val="0"/>
              <w:numId w:val="11"/>
            </w:numPr>
          </w:pPr>
          <w:r>
            <w:t>Training Manager at Dolphin Dive Fremantle, employed for a period of six years. Duties included: training all staff, manager of the dive shop and teaching courses. I was a Master Scuba Instructor Trainer and the passion for first aid is what I now would like to teach full time.</w:t>
          </w:r>
          <w:r w:rsidR="00B53A5F">
            <w:t xml:space="preserve">  January 2007 until October 2013.</w:t>
          </w:r>
        </w:p>
        <w:p w14:paraId="2C655E9F" w14:textId="77777777" w:rsidR="009F5000" w:rsidRDefault="009F5000" w:rsidP="009F5000">
          <w:pPr>
            <w:pStyle w:val="BodyText"/>
            <w:numPr>
              <w:ilvl w:val="0"/>
              <w:numId w:val="11"/>
            </w:numPr>
          </w:pPr>
          <w:r>
            <w:t>Owner/Manager Mandurah Western Cellars. Owned the liquor store for eight years with my husband/partner, duties included running of the business, bookkeeping and staff training.</w:t>
          </w:r>
          <w:r w:rsidR="00B53A5F">
            <w:t xml:space="preserve"> 1998 until 2006</w:t>
          </w:r>
        </w:p>
        <w:p w14:paraId="47EBB2A2" w14:textId="77777777" w:rsidR="009F5000" w:rsidRDefault="009F5000" w:rsidP="009F5000">
          <w:pPr>
            <w:pStyle w:val="BodyText"/>
            <w:numPr>
              <w:ilvl w:val="0"/>
              <w:numId w:val="11"/>
            </w:numPr>
          </w:pPr>
          <w:r>
            <w:t>Owner/Manager of M &amp; t Harris Transport. Duties included training of staff, book keeping and day to day running of the business.</w:t>
          </w:r>
          <w:r w:rsidR="00B53A5F">
            <w:t xml:space="preserve"> 1989 until 1997.</w:t>
          </w:r>
          <w:r>
            <w:tab/>
          </w:r>
          <w:r>
            <w:tab/>
          </w:r>
          <w:r>
            <w:tab/>
          </w:r>
          <w:r>
            <w:tab/>
          </w:r>
        </w:p>
        <w:p w14:paraId="3830C585" w14:textId="77777777" w:rsidR="008C503B" w:rsidRPr="009F5000" w:rsidRDefault="00411171" w:rsidP="009F5000">
          <w:pPr>
            <w:pStyle w:val="BodyText"/>
            <w:ind w:left="720"/>
          </w:pPr>
        </w:p>
      </w:sdtContent>
    </w:sdt>
    <w:p w14:paraId="421662E5" w14:textId="77777777" w:rsidR="008C503B" w:rsidRDefault="008C503B" w:rsidP="00B53A5F">
      <w:pPr>
        <w:pStyle w:val="ListBullet"/>
        <w:numPr>
          <w:ilvl w:val="0"/>
          <w:numId w:val="0"/>
        </w:numPr>
        <w:ind w:left="360"/>
      </w:pPr>
    </w:p>
    <w:p w14:paraId="6FDCD463" w14:textId="77777777" w:rsidR="008C503B" w:rsidRDefault="00BE4B14">
      <w:pPr>
        <w:pStyle w:val="Heading1"/>
      </w:pPr>
      <w:r>
        <w:t>Education</w:t>
      </w:r>
    </w:p>
    <w:p w14:paraId="05CCDB12" w14:textId="77777777" w:rsidR="00B53A5F" w:rsidRDefault="00B53A5F" w:rsidP="00B53A5F">
      <w:pPr>
        <w:pStyle w:val="BodyText"/>
      </w:pPr>
      <w:r>
        <w:t xml:space="preserve">Schooled in Europe and </w:t>
      </w:r>
      <w:r w:rsidR="004A7846">
        <w:t>immigrated</w:t>
      </w:r>
      <w:r>
        <w:t xml:space="preserve"> to Australia in 1972.</w:t>
      </w:r>
    </w:p>
    <w:p w14:paraId="1EFCF3D1" w14:textId="77777777" w:rsidR="004A7846" w:rsidRDefault="004A7846" w:rsidP="00B53A5F">
      <w:pPr>
        <w:pStyle w:val="BodyText"/>
      </w:pPr>
      <w:r>
        <w:t xml:space="preserve">Finished schooling at Mt Helena Senior High School – </w:t>
      </w:r>
    </w:p>
    <w:p w14:paraId="69226E31" w14:textId="77777777" w:rsidR="00B53A5F" w:rsidRPr="00B53A5F" w:rsidRDefault="00B53A5F" w:rsidP="00B53A5F">
      <w:pPr>
        <w:pStyle w:val="BodyText"/>
      </w:pPr>
    </w:p>
    <w:p w14:paraId="68EA42C3" w14:textId="77777777" w:rsidR="008C503B" w:rsidRDefault="00BE4B14">
      <w:pPr>
        <w:pStyle w:val="Heading1"/>
      </w:pPr>
      <w:r>
        <w:t>Skills</w:t>
      </w:r>
    </w:p>
    <w:sdt>
      <w:sdtPr>
        <w:id w:val="9459754"/>
        <w:placeholder>
          <w:docPart w:val="751CBCF8247EE9408F590BF38F5E56B9"/>
        </w:placeholder>
      </w:sdtPr>
      <w:sdtEndPr/>
      <w:sdtContent>
        <w:p w14:paraId="7E10216E" w14:textId="77777777" w:rsidR="004A7846" w:rsidRDefault="004A7846">
          <w:pPr>
            <w:pStyle w:val="BodyText"/>
          </w:pPr>
          <w:r>
            <w:t>I have been teaching First Aid for the last nine years.  My career started around the diving industry and I found a passion within the Workplace courses and love to teach both the First Aid and Oxygen related courses.</w:t>
          </w:r>
        </w:p>
        <w:p w14:paraId="4BDF7D0F" w14:textId="77777777" w:rsidR="008C503B" w:rsidRDefault="00411171">
          <w:pPr>
            <w:pStyle w:val="BodyText"/>
          </w:pPr>
        </w:p>
      </w:sdtContent>
    </w:sdt>
    <w:p w14:paraId="57CD8B47" w14:textId="77777777" w:rsidR="008C503B" w:rsidRDefault="008C503B"/>
    <w:sectPr w:rsidR="008C503B" w:rsidSect="008C503B">
      <w:headerReference w:type="default" r:id="rId8"/>
      <w:headerReference w:type="first" r:id="rId9"/>
      <w:pgSz w:w="12240" w:h="15840"/>
      <w:pgMar w:top="720" w:right="1080" w:bottom="72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874849" w14:textId="77777777" w:rsidR="00B53A5F" w:rsidRDefault="00B53A5F">
      <w:pPr>
        <w:spacing w:line="240" w:lineRule="auto"/>
      </w:pPr>
      <w:r>
        <w:separator/>
      </w:r>
    </w:p>
  </w:endnote>
  <w:endnote w:type="continuationSeparator" w:id="0">
    <w:p w14:paraId="2ACF1A6B" w14:textId="77777777" w:rsidR="00B53A5F" w:rsidRDefault="00B53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ＭＳ Ｐ明朝">
    <w:panose1 w:val="00000000000000000000"/>
    <w:charset w:val="80"/>
    <w:family w:val="roman"/>
    <w:notTrueType/>
    <w:pitch w:val="default"/>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65130A" w14:textId="77777777" w:rsidR="00B53A5F" w:rsidRDefault="00B53A5F">
      <w:pPr>
        <w:spacing w:line="240" w:lineRule="auto"/>
      </w:pPr>
      <w:r>
        <w:separator/>
      </w:r>
    </w:p>
  </w:footnote>
  <w:footnote w:type="continuationSeparator" w:id="0">
    <w:p w14:paraId="01BE2F62" w14:textId="77777777" w:rsidR="00B53A5F" w:rsidRDefault="00B53A5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593A50" w14:textId="77777777" w:rsidR="00B53A5F" w:rsidRDefault="00B53A5F">
    <w:pPr>
      <w:pStyle w:val="Header"/>
    </w:pPr>
    <w:r>
      <w:t xml:space="preserve">Page </w:t>
    </w:r>
    <w:r>
      <w:fldChar w:fldCharType="begin"/>
    </w:r>
    <w:r>
      <w:instrText xml:space="preserve"> page </w:instrText>
    </w:r>
    <w:r>
      <w:fldChar w:fldCharType="separate"/>
    </w:r>
    <w:r>
      <w:rPr>
        <w:noProof/>
      </w:rPr>
      <w:t>2</w:t>
    </w:r>
    <w:r>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0E234D" w14:textId="77777777" w:rsidR="00B53A5F" w:rsidRDefault="00B53A5F">
    <w:pPr>
      <w:pStyle w:val="Title"/>
    </w:pPr>
    <w:r>
      <w:fldChar w:fldCharType="begin"/>
    </w:r>
    <w:r>
      <w:instrText xml:space="preserve"> PLACEHOLDER </w:instrText>
    </w:r>
    <w:r>
      <w:fldChar w:fldCharType="begin"/>
    </w:r>
    <w:r>
      <w:instrText xml:space="preserve"> IF </w:instrText>
    </w:r>
    <w:r w:rsidR="00411171">
      <w:fldChar w:fldCharType="begin"/>
    </w:r>
    <w:r w:rsidR="00411171">
      <w:instrText xml:space="preserve"> USERNAME </w:instrText>
    </w:r>
    <w:r w:rsidR="00411171">
      <w:fldChar w:fldCharType="separate"/>
    </w:r>
    <w:r>
      <w:rPr>
        <w:noProof/>
      </w:rPr>
      <w:instrText>Tracey Harris</w:instrText>
    </w:r>
    <w:r w:rsidR="00411171">
      <w:rPr>
        <w:noProof/>
      </w:rPr>
      <w:fldChar w:fldCharType="end"/>
    </w:r>
    <w:r>
      <w:instrText xml:space="preserve">="" "[Your Name]" </w:instrText>
    </w:r>
    <w:r w:rsidR="00411171">
      <w:fldChar w:fldCharType="begin"/>
    </w:r>
    <w:r w:rsidR="00411171">
      <w:instrText xml:space="preserve"> USERNAME </w:instrText>
    </w:r>
    <w:r w:rsidR="00411171">
      <w:fldChar w:fldCharType="separate"/>
    </w:r>
    <w:r>
      <w:rPr>
        <w:noProof/>
      </w:rPr>
      <w:instrText>Tracey Harris</w:instrText>
    </w:r>
    <w:r w:rsidR="00411171">
      <w:rPr>
        <w:noProof/>
      </w:rPr>
      <w:fldChar w:fldCharType="end"/>
    </w:r>
    <w:r>
      <w:fldChar w:fldCharType="separate"/>
    </w:r>
    <w:r>
      <w:rPr>
        <w:noProof/>
      </w:rPr>
      <w:instrText>Tracey Harris</w:instrText>
    </w:r>
    <w:r>
      <w:fldChar w:fldCharType="end"/>
    </w:r>
    <w:r>
      <w:instrText xml:space="preserve"> \* MERGEFORMAT</w:instrText>
    </w:r>
    <w:r>
      <w:fldChar w:fldCharType="separate"/>
    </w:r>
    <w:r w:rsidR="00411171">
      <w:t xml:space="preserve">Tracey </w:t>
    </w:r>
    <w:r w:rsidR="00411171">
      <w:rPr>
        <w:noProof/>
      </w:rPr>
      <w:t>Harris</w:t>
    </w:r>
    <w:r>
      <w:fldChar w:fldCharType="end"/>
    </w:r>
  </w:p>
  <w:p w14:paraId="6C6D2633" w14:textId="77777777" w:rsidR="00B53A5F" w:rsidRDefault="004A7846">
    <w:pPr>
      <w:pStyle w:val="ContactDetails"/>
    </w:pPr>
    <w:r>
      <w:t>94 Lymon Road Stakehill</w:t>
    </w:r>
    <w:r w:rsidR="00B53A5F">
      <w:t xml:space="preserve">, </w:t>
    </w:r>
    <w:r>
      <w:t>Western Australia</w:t>
    </w:r>
    <w:r w:rsidR="00B53A5F">
      <w:t xml:space="preserve"> </w:t>
    </w:r>
    <w:r>
      <w:t>6181</w:t>
    </w:r>
    <w:r w:rsidR="00B53A5F">
      <w:br/>
      <w:t xml:space="preserve">Phone: </w:t>
    </w:r>
    <w:r>
      <w:t>0405 186 901 Fax</w:t>
    </w:r>
    <w:r w:rsidR="00B53A5F">
      <w:t xml:space="preserve">: </w:t>
    </w:r>
    <w:r>
      <w:t>08 95811111</w:t>
    </w:r>
    <w:r w:rsidR="00B53A5F">
      <w:t xml:space="preserve">  E-Mail: </w:t>
    </w:r>
    <w:r>
      <w:t>tharris@live.com.au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3FE90D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25C7E2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E34C48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99CC584"/>
    <w:lvl w:ilvl="0">
      <w:start w:val="1"/>
      <w:numFmt w:val="decimal"/>
      <w:pStyle w:val="ListNumber2"/>
      <w:lvlText w:val="%1."/>
      <w:lvlJc w:val="left"/>
      <w:pPr>
        <w:tabs>
          <w:tab w:val="num" w:pos="720"/>
        </w:tabs>
        <w:ind w:left="720" w:hanging="360"/>
      </w:pPr>
    </w:lvl>
  </w:abstractNum>
  <w:abstractNum w:abstractNumId="4">
    <w:nsid w:val="FFFFFF80"/>
    <w:multiLevelType w:val="singleLevel"/>
    <w:tmpl w:val="29C4C9C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834550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37E0A8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D67D3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04E26E8"/>
    <w:lvl w:ilvl="0">
      <w:start w:val="1"/>
      <w:numFmt w:val="decimal"/>
      <w:pStyle w:val="ListNumber"/>
      <w:lvlText w:val="%1."/>
      <w:lvlJc w:val="left"/>
      <w:pPr>
        <w:tabs>
          <w:tab w:val="num" w:pos="360"/>
        </w:tabs>
        <w:ind w:left="360" w:hanging="360"/>
      </w:pPr>
    </w:lvl>
  </w:abstractNum>
  <w:abstractNum w:abstractNumId="9">
    <w:nsid w:val="213932A3"/>
    <w:multiLevelType w:val="hybridMultilevel"/>
    <w:tmpl w:val="383E14D6"/>
    <w:lvl w:ilvl="0" w:tplc="AA483CE2">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9F5000"/>
    <w:rsid w:val="00146310"/>
    <w:rsid w:val="001A3DF0"/>
    <w:rsid w:val="00361852"/>
    <w:rsid w:val="00411171"/>
    <w:rsid w:val="004A7846"/>
    <w:rsid w:val="00635811"/>
    <w:rsid w:val="008C503B"/>
    <w:rsid w:val="008E0DDF"/>
    <w:rsid w:val="009448D8"/>
    <w:rsid w:val="00995EAB"/>
    <w:rsid w:val="009F5000"/>
    <w:rsid w:val="00B53A5F"/>
    <w:rsid w:val="00BE4B14"/>
    <w:rsid w:val="00FD7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3D9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Simple%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11D9CC393A39145A69C8735E41E608F"/>
        <w:category>
          <w:name w:val="General"/>
          <w:gallery w:val="placeholder"/>
        </w:category>
        <w:types>
          <w:type w:val="bbPlcHdr"/>
        </w:types>
        <w:behaviors>
          <w:behavior w:val="content"/>
        </w:behaviors>
        <w:guid w:val="{24ED1838-6BF0-F448-ADBB-6BA58B4C8969}"/>
      </w:docPartPr>
      <w:docPartBody>
        <w:p w:rsidR="00996B9E" w:rsidRDefault="00996B9E">
          <w:pPr>
            <w:pStyle w:val="F11D9CC393A39145A69C8735E41E608F"/>
          </w:pPr>
          <w:r>
            <w:rPr>
              <w:rStyle w:val="BodyTextChar"/>
            </w:rPr>
            <w:t xml:space="preserve">Donec sollicitudin mi et magna. Proin non est. Vestibulum diam. Quisque in enim. Sed id dui. Nunc nec sapien. Nulla lacus. Quisque in ante vel nunc semper pellentesque. Nam sit amet lacus sit amet ipsum auctor eleifend. Quisque vitae justo eu neque mattis </w:t>
          </w:r>
          <w:r>
            <w:rPr>
              <w:rStyle w:val="BodyTextChar"/>
            </w:rPr>
            <w:t xml:space="preserve">pellentesque. Suspendisse tristique. Nulla facilisi. </w:t>
          </w:r>
        </w:p>
      </w:docPartBody>
    </w:docPart>
    <w:docPart>
      <w:docPartPr>
        <w:name w:val="9A6CEDC89FD1AE4698C1B0D34CC79D52"/>
        <w:category>
          <w:name w:val="General"/>
          <w:gallery w:val="placeholder"/>
        </w:category>
        <w:types>
          <w:type w:val="bbPlcHdr"/>
        </w:types>
        <w:behaviors>
          <w:behavior w:val="content"/>
        </w:behaviors>
        <w:guid w:val="{2CD44C43-F1AF-434E-8A24-7B289A4E92AF}"/>
      </w:docPartPr>
      <w:docPartBody>
        <w:p w:rsidR="00996B9E" w:rsidRDefault="00996B9E">
          <w:pPr>
            <w:pStyle w:val="9A6CEDC89FD1AE4698C1B0D34CC79D52"/>
          </w:pPr>
          <w:r>
            <w:t>Lorem ipsum dolor</w:t>
          </w:r>
        </w:p>
      </w:docPartBody>
    </w:docPart>
    <w:docPart>
      <w:docPartPr>
        <w:name w:val="751CBCF8247EE9408F590BF38F5E56B9"/>
        <w:category>
          <w:name w:val="General"/>
          <w:gallery w:val="placeholder"/>
        </w:category>
        <w:types>
          <w:type w:val="bbPlcHdr"/>
        </w:types>
        <w:behaviors>
          <w:behavior w:val="content"/>
        </w:behaviors>
        <w:guid w:val="{3C39DF31-E942-5648-AF9E-D85D4BA11844}"/>
      </w:docPartPr>
      <w:docPartBody>
        <w:p w:rsidR="00996B9E" w:rsidRDefault="00996B9E">
          <w:pPr>
            <w:pStyle w:val="751CBCF8247EE9408F590BF38F5E56B9"/>
          </w:pPr>
          <w:r>
            <w:t>Suspendisse potenti. Vestibulum rhoncus. Ut rhoncus turpis a massa. Vivamus adipiscing vestibulum nunc. Maecenas vitae lorem. Donec mi. Donec justo quam, laoreet ut, fermentum at, blan</w:t>
          </w:r>
          <w:r>
            <w:t xml:space="preserve">dit vitae, ligula. Vestibulum diam. Etiam ut velit nec lacus consectetuer sodales. Integer accumsan. Maecenas eleifend vestibulum libero. Vestibulum metus ligula, volutpat vitae, feugiat at, blandit quis, lorem.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ＭＳ Ｐ明朝">
    <w:panose1 w:val="00000000000000000000"/>
    <w:charset w:val="80"/>
    <w:family w:val="roman"/>
    <w:notTrueType/>
    <w:pitch w:val="default"/>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B9E"/>
    <w:rsid w:val="00996B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F11D9CC393A39145A69C8735E41E608F">
    <w:name w:val="F11D9CC393A39145A69C8735E41E608F"/>
  </w:style>
  <w:style w:type="paragraph" w:customStyle="1" w:styleId="9A6CEDC89FD1AE4698C1B0D34CC79D52">
    <w:name w:val="9A6CEDC89FD1AE4698C1B0D34CC79D52"/>
  </w:style>
  <w:style w:type="paragraph" w:styleId="ListBullet">
    <w:name w:val="List Bullet"/>
    <w:basedOn w:val="Normal"/>
    <w:pPr>
      <w:numPr>
        <w:numId w:val="1"/>
      </w:numPr>
      <w:spacing w:after="120" w:line="276" w:lineRule="auto"/>
    </w:pPr>
    <w:rPr>
      <w:rFonts w:eastAsiaTheme="minorHAnsi"/>
      <w:sz w:val="20"/>
      <w:szCs w:val="22"/>
      <w:lang w:eastAsia="en-US"/>
    </w:rPr>
  </w:style>
  <w:style w:type="paragraph" w:customStyle="1" w:styleId="221E74401E1F4447A4BD0E1828588D6A">
    <w:name w:val="221E74401E1F4447A4BD0E1828588D6A"/>
  </w:style>
  <w:style w:type="paragraph" w:customStyle="1" w:styleId="6E9A83C52D5FE2459BFFE01EA1778194">
    <w:name w:val="6E9A83C52D5FE2459BFFE01EA1778194"/>
  </w:style>
  <w:style w:type="paragraph" w:customStyle="1" w:styleId="47B5BE76A0DA0E48BA0CF4CC623400D9">
    <w:name w:val="47B5BE76A0DA0E48BA0CF4CC623400D9"/>
  </w:style>
  <w:style w:type="paragraph" w:customStyle="1" w:styleId="5F781B6B5CA4494B8B4C1E70FEB57F96">
    <w:name w:val="5F781B6B5CA4494B8B4C1E70FEB57F96"/>
  </w:style>
  <w:style w:type="paragraph" w:customStyle="1" w:styleId="1EA3691B6169784690EF4995961CDDCD">
    <w:name w:val="1EA3691B6169784690EF4995961CDDCD"/>
  </w:style>
  <w:style w:type="paragraph" w:customStyle="1" w:styleId="708DB5CD12124140A5D5578CC1068C13">
    <w:name w:val="708DB5CD12124140A5D5578CC1068C13"/>
  </w:style>
  <w:style w:type="paragraph" w:customStyle="1" w:styleId="8FB758DCA74DE04E8EF4653C3230B9F0">
    <w:name w:val="8FB758DCA74DE04E8EF4653C3230B9F0"/>
  </w:style>
  <w:style w:type="paragraph" w:customStyle="1" w:styleId="751CBCF8247EE9408F590BF38F5E56B9">
    <w:name w:val="751CBCF8247EE9408F590BF38F5E56B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F11D9CC393A39145A69C8735E41E608F">
    <w:name w:val="F11D9CC393A39145A69C8735E41E608F"/>
  </w:style>
  <w:style w:type="paragraph" w:customStyle="1" w:styleId="9A6CEDC89FD1AE4698C1B0D34CC79D52">
    <w:name w:val="9A6CEDC89FD1AE4698C1B0D34CC79D52"/>
  </w:style>
  <w:style w:type="paragraph" w:styleId="ListBullet">
    <w:name w:val="List Bullet"/>
    <w:basedOn w:val="Normal"/>
    <w:pPr>
      <w:numPr>
        <w:numId w:val="1"/>
      </w:numPr>
      <w:spacing w:after="120" w:line="276" w:lineRule="auto"/>
    </w:pPr>
    <w:rPr>
      <w:rFonts w:eastAsiaTheme="minorHAnsi"/>
      <w:sz w:val="20"/>
      <w:szCs w:val="22"/>
      <w:lang w:eastAsia="en-US"/>
    </w:rPr>
  </w:style>
  <w:style w:type="paragraph" w:customStyle="1" w:styleId="221E74401E1F4447A4BD0E1828588D6A">
    <w:name w:val="221E74401E1F4447A4BD0E1828588D6A"/>
  </w:style>
  <w:style w:type="paragraph" w:customStyle="1" w:styleId="6E9A83C52D5FE2459BFFE01EA1778194">
    <w:name w:val="6E9A83C52D5FE2459BFFE01EA1778194"/>
  </w:style>
  <w:style w:type="paragraph" w:customStyle="1" w:styleId="47B5BE76A0DA0E48BA0CF4CC623400D9">
    <w:name w:val="47B5BE76A0DA0E48BA0CF4CC623400D9"/>
  </w:style>
  <w:style w:type="paragraph" w:customStyle="1" w:styleId="5F781B6B5CA4494B8B4C1E70FEB57F96">
    <w:name w:val="5F781B6B5CA4494B8B4C1E70FEB57F96"/>
  </w:style>
  <w:style w:type="paragraph" w:customStyle="1" w:styleId="1EA3691B6169784690EF4995961CDDCD">
    <w:name w:val="1EA3691B6169784690EF4995961CDDCD"/>
  </w:style>
  <w:style w:type="paragraph" w:customStyle="1" w:styleId="708DB5CD12124140A5D5578CC1068C13">
    <w:name w:val="708DB5CD12124140A5D5578CC1068C13"/>
  </w:style>
  <w:style w:type="paragraph" w:customStyle="1" w:styleId="8FB758DCA74DE04E8EF4653C3230B9F0">
    <w:name w:val="8FB758DCA74DE04E8EF4653C3230B9F0"/>
  </w:style>
  <w:style w:type="paragraph" w:customStyle="1" w:styleId="751CBCF8247EE9408F590BF38F5E56B9">
    <w:name w:val="751CBCF8247EE9408F590BF38F5E56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Simple Resume">
      <a:dk1>
        <a:sysClr val="windowText" lastClr="000000"/>
      </a:dk1>
      <a:lt1>
        <a:sysClr val="window" lastClr="FFFFFF"/>
      </a:lt1>
      <a:dk2>
        <a:srgbClr val="464646"/>
      </a:dk2>
      <a:lt2>
        <a:srgbClr val="E1E1E1"/>
      </a:lt2>
      <a:accent1>
        <a:srgbClr val="322F64"/>
      </a:accent1>
      <a:accent2>
        <a:srgbClr val="667A91"/>
      </a:accent2>
      <a:accent3>
        <a:srgbClr val="BFD4CF"/>
      </a:accent3>
      <a:accent4>
        <a:srgbClr val="232146"/>
      </a:accent4>
      <a:accent5>
        <a:srgbClr val="2C8848"/>
      </a:accent5>
      <a:accent6>
        <a:srgbClr val="40FF56"/>
      </a:accent6>
      <a:hlink>
        <a:srgbClr val="A9122A"/>
      </a:hlink>
      <a:folHlink>
        <a:srgbClr val="68135E"/>
      </a:folHlink>
    </a:clrScheme>
    <a:fontScheme name="Simple Resume">
      <a:majorFont>
        <a:latin typeface="Book Antiqua"/>
        <a:ea typeface=""/>
        <a:cs typeface=""/>
        <a:font script="Jpan" typeface="ＭＳ Ｐ明朝"/>
      </a:majorFont>
      <a:minorFont>
        <a:latin typeface="Book Antiqua"/>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Simple Resume.dotx</Template>
  <TotalTime>21</TotalTime>
  <Pages>1</Pages>
  <Words>220</Words>
  <Characters>1255</Characters>
  <Application>Microsoft Macintosh Word</Application>
  <DocSecurity>0</DocSecurity>
  <Lines>10</Lines>
  <Paragraphs>2</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1473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Tracey Harris</dc:creator>
  <cp:keywords/>
  <dc:description/>
  <cp:lastModifiedBy>Tracey Harris</cp:lastModifiedBy>
  <cp:revision>2</cp:revision>
  <dcterms:created xsi:type="dcterms:W3CDTF">2014-05-26T07:15:00Z</dcterms:created>
  <dcterms:modified xsi:type="dcterms:W3CDTF">2014-05-26T07:45:00Z</dcterms:modified>
  <cp:category/>
</cp:coreProperties>
</file>